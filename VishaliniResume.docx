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D17" w:rsidRDefault="004E3D17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4E3D17" w:rsidTr="000F46E6">
        <w:trPr>
          <w:trHeight w:val="4032"/>
        </w:trPr>
        <w:tc>
          <w:tcPr>
            <w:tcW w:w="3600" w:type="dxa"/>
            <w:vAlign w:val="bottom"/>
          </w:tcPr>
          <w:p w:rsidR="004E3D17" w:rsidRDefault="004E3D17" w:rsidP="004E3D17">
            <w:r>
              <w:t>Vishalini J</w:t>
            </w:r>
          </w:p>
          <w:sdt>
            <w:sdtPr>
              <w:id w:val="-1954003311"/>
              <w:placeholder>
                <w:docPart w:val="DE5D57A775044E0AB90D97172E473208"/>
              </w:placeholder>
              <w:temporary/>
              <w:showingPlcHdr/>
              <w15:appearance w15:val="hidden"/>
            </w:sdtPr>
            <w:sdtEndPr/>
            <w:sdtContent>
              <w:p w:rsidR="004E3D17" w:rsidRPr="00846D4F" w:rsidRDefault="004E3D17" w:rsidP="004E3D17">
                <w:pPr>
                  <w:pStyle w:val="Heading2"/>
                </w:pPr>
                <w:r w:rsidRPr="00846D4F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  <w:p w:rsidR="004E3D17" w:rsidRDefault="004E3D17" w:rsidP="004E3D17">
            <w:pPr>
              <w:pStyle w:val="ContactDetails"/>
            </w:pPr>
            <w:r>
              <w:t>ADDRESS:</w:t>
            </w:r>
          </w:p>
          <w:p w:rsidR="004E3D17" w:rsidRDefault="004E3D17" w:rsidP="004E3D17">
            <w:pPr>
              <w:pStyle w:val="ContactDetails"/>
            </w:pPr>
            <w:r>
              <w:t xml:space="preserve">No.9, </w:t>
            </w:r>
            <w:proofErr w:type="spellStart"/>
            <w:r>
              <w:t>Dakanagar</w:t>
            </w:r>
            <w:proofErr w:type="spellEnd"/>
            <w:r>
              <w:t>,</w:t>
            </w:r>
          </w:p>
          <w:p w:rsidR="004E3D17" w:rsidRDefault="004E3D17" w:rsidP="004E3D17">
            <w:pPr>
              <w:pStyle w:val="ContactDetails"/>
            </w:pPr>
            <w:proofErr w:type="spellStart"/>
            <w:r>
              <w:t>Chettipunniyam</w:t>
            </w:r>
            <w:proofErr w:type="spellEnd"/>
            <w:r>
              <w:t>,</w:t>
            </w:r>
          </w:p>
          <w:p w:rsidR="004E3D17" w:rsidRDefault="004E3D17" w:rsidP="004E3D17">
            <w:pPr>
              <w:pStyle w:val="ContactDetails"/>
            </w:pPr>
            <w:r>
              <w:t>Chengalpattu (</w:t>
            </w:r>
            <w:proofErr w:type="spellStart"/>
            <w:r>
              <w:t>Tk</w:t>
            </w:r>
            <w:proofErr w:type="spellEnd"/>
            <w:r>
              <w:t>).</w:t>
            </w:r>
          </w:p>
          <w:p w:rsidR="004E3D17" w:rsidRDefault="004E3D17" w:rsidP="004E3D17">
            <w:pPr>
              <w:pStyle w:val="ContactDetails"/>
            </w:pPr>
            <w:r>
              <w:t>Kanchipuram – 603 204.</w:t>
            </w:r>
          </w:p>
          <w:p w:rsidR="004E3D17" w:rsidRDefault="004E3D17" w:rsidP="004E3D17">
            <w:pPr>
              <w:pStyle w:val="ContactDetails"/>
            </w:pPr>
          </w:p>
          <w:p w:rsidR="004E3D17" w:rsidRDefault="004E3D17" w:rsidP="004E3D17">
            <w:pPr>
              <w:pStyle w:val="ContactDetails"/>
            </w:pPr>
          </w:p>
          <w:p w:rsidR="004E3D17" w:rsidRDefault="004E3D17" w:rsidP="004E3D17">
            <w:pPr>
              <w:pStyle w:val="ContactDetails"/>
            </w:pPr>
            <w:r>
              <w:t>PHONE:</w:t>
            </w:r>
          </w:p>
          <w:p w:rsidR="004E3D17" w:rsidRDefault="004E3D17" w:rsidP="004E3D17">
            <w:pPr>
              <w:pStyle w:val="ContactDetails"/>
            </w:pPr>
            <w:r>
              <w:t>+91 9500093896</w:t>
            </w:r>
          </w:p>
          <w:p w:rsidR="004E3D17" w:rsidRDefault="004E3D17" w:rsidP="004E3D17">
            <w:pPr>
              <w:pStyle w:val="ContactDetails"/>
            </w:pPr>
          </w:p>
          <w:p w:rsidR="00FF50B9" w:rsidRDefault="00FF50B9" w:rsidP="004E3D17">
            <w:pPr>
              <w:pStyle w:val="ContactDetails"/>
            </w:pPr>
            <w:r>
              <w:t>GIT HUB:</w:t>
            </w:r>
          </w:p>
          <w:p w:rsidR="00FF50B9" w:rsidRPr="00FF50B9" w:rsidRDefault="00FF50B9" w:rsidP="004E3D17">
            <w:pPr>
              <w:pStyle w:val="ContactDetails"/>
              <w:rPr>
                <w:sz w:val="20"/>
                <w:szCs w:val="20"/>
              </w:rPr>
            </w:pPr>
            <w:hyperlink r:id="rId10" w:history="1">
              <w:r w:rsidRPr="00FF50B9">
                <w:rPr>
                  <w:rStyle w:val="Hyperlink"/>
                  <w:sz w:val="20"/>
                  <w:szCs w:val="20"/>
                </w:rPr>
                <w:t>https://github.com/VShalini1219</w:t>
              </w:r>
            </w:hyperlink>
          </w:p>
          <w:p w:rsidR="004E3D17" w:rsidRDefault="004E3D17" w:rsidP="004E3D17">
            <w:pPr>
              <w:pStyle w:val="NoSpacing"/>
            </w:pPr>
          </w:p>
          <w:sdt>
            <w:sdtPr>
              <w:id w:val="-240260293"/>
              <w:placeholder>
                <w:docPart w:val="509765E2C6C1421E99C3059A8CA0DE50"/>
              </w:placeholder>
              <w:temporary/>
              <w:showingPlcHdr/>
              <w15:appearance w15:val="hidden"/>
            </w:sdtPr>
            <w:sdtEndPr/>
            <w:sdtContent>
              <w:p w:rsidR="004E3D17" w:rsidRDefault="004E3D17" w:rsidP="004E3D17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:rsidR="004E3D17" w:rsidRDefault="00C64D4E" w:rsidP="004E3D17">
            <w:pPr>
              <w:pStyle w:val="ContactDetails"/>
              <w:rPr>
                <w:rStyle w:val="Hyperlink"/>
              </w:rPr>
            </w:pPr>
            <w:hyperlink r:id="rId11" w:history="1">
              <w:r w:rsidR="004E3D17" w:rsidRPr="009F21D5">
                <w:rPr>
                  <w:rStyle w:val="Hyperlink"/>
                </w:rPr>
                <w:t>Vishalij99@gmail.com</w:t>
              </w:r>
            </w:hyperlink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Pr="004E3D17" w:rsidRDefault="00FF50B9" w:rsidP="004E3D17">
            <w:pPr>
              <w:pStyle w:val="Heading2"/>
            </w:pPr>
            <w:r>
              <w:t xml:space="preserve">Passion: </w:t>
            </w:r>
          </w:p>
          <w:p w:rsidR="004E3D17" w:rsidRDefault="004E3D17" w:rsidP="004E3D17">
            <w:r>
              <w:t>Teaching</w:t>
            </w:r>
          </w:p>
          <w:p w:rsidR="004E3D17" w:rsidRDefault="004E3D17" w:rsidP="004E3D17">
            <w:pPr>
              <w:pStyle w:val="Heading2"/>
            </w:pPr>
            <w:r>
              <w:t>Achievements</w:t>
            </w:r>
          </w:p>
          <w:p w:rsidR="004E3D17" w:rsidRDefault="004E3D17" w:rsidP="004E3D17">
            <w:pPr>
              <w:pStyle w:val="ListParagraph"/>
              <w:numPr>
                <w:ilvl w:val="0"/>
                <w:numId w:val="4"/>
              </w:numPr>
            </w:pPr>
            <w:r>
              <w:t>School topper in SSLC and HSC.</w:t>
            </w:r>
          </w:p>
          <w:p w:rsidR="004E3D17" w:rsidRDefault="004E3D17" w:rsidP="004E3D17">
            <w:pPr>
              <w:pStyle w:val="ListParagraph"/>
              <w:numPr>
                <w:ilvl w:val="0"/>
                <w:numId w:val="4"/>
              </w:numPr>
            </w:pPr>
            <w:r>
              <w:t>Won best student award in school.</w:t>
            </w:r>
          </w:p>
          <w:p w:rsidR="004E3D17" w:rsidRDefault="004E3D17" w:rsidP="004E3D17">
            <w:pPr>
              <w:pStyle w:val="ListParagraph"/>
              <w:numPr>
                <w:ilvl w:val="0"/>
                <w:numId w:val="4"/>
              </w:numPr>
            </w:pPr>
            <w:r>
              <w:t>Class topper in college.</w:t>
            </w:r>
          </w:p>
          <w:p w:rsidR="004E3D17" w:rsidRDefault="004E3D17" w:rsidP="004E3D17">
            <w:pPr>
              <w:pStyle w:val="ListParagraph"/>
              <w:numPr>
                <w:ilvl w:val="0"/>
                <w:numId w:val="4"/>
              </w:numPr>
            </w:pPr>
            <w:r>
              <w:t>Won Best speaker prize in Toast Master’s.</w:t>
            </w:r>
          </w:p>
          <w:p w:rsidR="004E3D17" w:rsidRDefault="004E3D17" w:rsidP="004E3D17">
            <w:pPr>
              <w:pStyle w:val="Heading2"/>
            </w:pPr>
            <w:r>
              <w:t xml:space="preserve">personal profile </w:t>
            </w:r>
          </w:p>
          <w:p w:rsidR="004E3D17" w:rsidRDefault="004E3D17" w:rsidP="001504DE">
            <w:pPr>
              <w:spacing w:before="240" w:after="0"/>
            </w:pPr>
            <w:r>
              <w:t xml:space="preserve">Father’s Name: G. </w:t>
            </w:r>
            <w:proofErr w:type="spellStart"/>
            <w:r>
              <w:t>Jothilingam</w:t>
            </w:r>
            <w:proofErr w:type="spellEnd"/>
          </w:p>
          <w:p w:rsidR="004E3D17" w:rsidRDefault="004E3D17" w:rsidP="001504DE">
            <w:pPr>
              <w:spacing w:before="240" w:after="0"/>
            </w:pPr>
            <w:r>
              <w:t xml:space="preserve">Mother’s Name: J. </w:t>
            </w:r>
            <w:proofErr w:type="spellStart"/>
            <w:r>
              <w:t>Suguna</w:t>
            </w:r>
            <w:proofErr w:type="spellEnd"/>
          </w:p>
          <w:p w:rsidR="001504DE" w:rsidRDefault="001504DE" w:rsidP="001504DE">
            <w:pPr>
              <w:spacing w:before="240" w:after="0"/>
            </w:pPr>
            <w:r>
              <w:t>Date of Birth: 12</w:t>
            </w:r>
            <w:r w:rsidRPr="001504DE">
              <w:rPr>
                <w:vertAlign w:val="superscript"/>
              </w:rPr>
              <w:t>th</w:t>
            </w:r>
            <w:r>
              <w:t xml:space="preserve"> October 1999</w:t>
            </w:r>
          </w:p>
          <w:p w:rsidR="001504DE" w:rsidRDefault="001504DE" w:rsidP="001504DE">
            <w:pPr>
              <w:spacing w:before="240" w:after="0"/>
            </w:pPr>
            <w:r>
              <w:t>Nationality: Indian</w:t>
            </w:r>
          </w:p>
          <w:p w:rsidR="001504DE" w:rsidRDefault="001504DE" w:rsidP="001504DE">
            <w:pPr>
              <w:spacing w:before="240" w:after="0"/>
            </w:pPr>
            <w:r>
              <w:t>Languages Known: Tamil,        English, Hindi.</w:t>
            </w:r>
          </w:p>
          <w:p w:rsidR="004E3D17" w:rsidRPr="004E3D17" w:rsidRDefault="004E3D17" w:rsidP="001504DE">
            <w:pPr>
              <w:spacing w:after="0"/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Default="004E3D17" w:rsidP="004E3D17">
            <w:pPr>
              <w:pStyle w:val="ContactDetails"/>
              <w:rPr>
                <w:rStyle w:val="Hyperlink"/>
              </w:rPr>
            </w:pPr>
          </w:p>
          <w:p w:rsidR="004E3D17" w:rsidRPr="00846D4F" w:rsidRDefault="004E3D17" w:rsidP="004E3D17">
            <w:pPr>
              <w:pStyle w:val="ContactDetails"/>
              <w:rPr>
                <w:rStyle w:val="Hyperlink"/>
              </w:rPr>
            </w:pPr>
          </w:p>
        </w:tc>
        <w:tc>
          <w:tcPr>
            <w:tcW w:w="720" w:type="dxa"/>
          </w:tcPr>
          <w:p w:rsidR="004E3D17" w:rsidRDefault="004E3D17" w:rsidP="004E3D17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center"/>
          </w:tcPr>
          <w:p w:rsidR="004E3D17" w:rsidRDefault="004E3D17" w:rsidP="001504DE">
            <w:pPr>
              <w:pStyle w:val="Heading2"/>
            </w:pPr>
            <w:r>
              <w:t xml:space="preserve"> Objective:</w:t>
            </w:r>
          </w:p>
          <w:p w:rsidR="004E3D17" w:rsidRDefault="004E3D17" w:rsidP="0022681A">
            <w:pPr>
              <w:jc w:val="both"/>
            </w:pPr>
            <w:r>
              <w:t>Willing to work in a challenging position with a growing organization which would make me an experienced individual and gain valuable knowledge by effectively contributing my ideas which will be focused towards the growth of the organization.</w:t>
            </w:r>
          </w:p>
          <w:p w:rsidR="004E3D17" w:rsidRDefault="004E3D17" w:rsidP="001504DE">
            <w:pPr>
              <w:pStyle w:val="Heading2"/>
            </w:pPr>
            <w:r>
              <w:t>Academic Profile:</w:t>
            </w:r>
          </w:p>
          <w:tbl>
            <w:tblPr>
              <w:tblStyle w:val="TableGrid"/>
              <w:tblW w:w="6535" w:type="dxa"/>
              <w:tblLayout w:type="fixed"/>
              <w:tblLook w:val="04A0" w:firstRow="1" w:lastRow="0" w:firstColumn="1" w:lastColumn="0" w:noHBand="0" w:noVBand="1"/>
            </w:tblPr>
            <w:tblGrid>
              <w:gridCol w:w="1045"/>
              <w:gridCol w:w="1890"/>
              <w:gridCol w:w="1620"/>
              <w:gridCol w:w="720"/>
              <w:gridCol w:w="1260"/>
            </w:tblGrid>
            <w:tr w:rsidR="004E3D17" w:rsidTr="004E1848">
              <w:tc>
                <w:tcPr>
                  <w:tcW w:w="1045" w:type="dxa"/>
                </w:tcPr>
                <w:p w:rsidR="004E3D17" w:rsidRDefault="004E3D17" w:rsidP="004E3D17">
                  <w:r>
                    <w:t>Course</w:t>
                  </w:r>
                </w:p>
              </w:tc>
              <w:tc>
                <w:tcPr>
                  <w:tcW w:w="1890" w:type="dxa"/>
                </w:tcPr>
                <w:p w:rsidR="004E3D17" w:rsidRDefault="004E3D17" w:rsidP="004E3D17">
                  <w:proofErr w:type="spellStart"/>
                  <w:r>
                    <w:t>Specialisation</w:t>
                  </w:r>
                  <w:proofErr w:type="spellEnd"/>
                </w:p>
              </w:tc>
              <w:tc>
                <w:tcPr>
                  <w:tcW w:w="1620" w:type="dxa"/>
                </w:tcPr>
                <w:p w:rsidR="004E3D17" w:rsidRDefault="004E3D17" w:rsidP="004E3D17">
                  <w:r>
                    <w:t>Institution</w:t>
                  </w:r>
                </w:p>
              </w:tc>
              <w:tc>
                <w:tcPr>
                  <w:tcW w:w="720" w:type="dxa"/>
                </w:tcPr>
                <w:p w:rsidR="004E3D17" w:rsidRDefault="001504DE" w:rsidP="004E3D17">
                  <w:r>
                    <w:t xml:space="preserve">  </w:t>
                  </w:r>
                  <w:r w:rsidR="004E3D17">
                    <w:t>%</w:t>
                  </w:r>
                </w:p>
              </w:tc>
              <w:tc>
                <w:tcPr>
                  <w:tcW w:w="1260" w:type="dxa"/>
                </w:tcPr>
                <w:p w:rsidR="004E3D17" w:rsidRDefault="004E3D17" w:rsidP="004E3D17">
                  <w:r>
                    <w:t>Year of passing</w:t>
                  </w:r>
                </w:p>
              </w:tc>
            </w:tr>
            <w:tr w:rsidR="004E3D17" w:rsidTr="004E1848">
              <w:tc>
                <w:tcPr>
                  <w:tcW w:w="1045" w:type="dxa"/>
                </w:tcPr>
                <w:p w:rsidR="004E3D17" w:rsidRDefault="004E3D17" w:rsidP="004E3D17">
                  <w:proofErr w:type="spellStart"/>
                  <w:r>
                    <w:t>B.Tech</w:t>
                  </w:r>
                  <w:proofErr w:type="spellEnd"/>
                </w:p>
              </w:tc>
              <w:tc>
                <w:tcPr>
                  <w:tcW w:w="1890" w:type="dxa"/>
                </w:tcPr>
                <w:p w:rsidR="004E3D17" w:rsidRDefault="004E3D17" w:rsidP="004E3D17">
                  <w:r>
                    <w:t>Information</w:t>
                  </w:r>
                </w:p>
                <w:p w:rsidR="004E3D17" w:rsidRDefault="004E3D17" w:rsidP="004E3D17">
                  <w:r>
                    <w:t>Technology</w:t>
                  </w:r>
                </w:p>
              </w:tc>
              <w:tc>
                <w:tcPr>
                  <w:tcW w:w="1620" w:type="dxa"/>
                </w:tcPr>
                <w:p w:rsidR="004E3D17" w:rsidRDefault="004E3D17" w:rsidP="004E3D17">
                  <w:proofErr w:type="spellStart"/>
                  <w:r>
                    <w:t>Sathyabama</w:t>
                  </w:r>
                  <w:proofErr w:type="spellEnd"/>
                  <w:r>
                    <w:t xml:space="preserve"> Institute of science and technology</w:t>
                  </w:r>
                </w:p>
              </w:tc>
              <w:tc>
                <w:tcPr>
                  <w:tcW w:w="720" w:type="dxa"/>
                </w:tcPr>
                <w:p w:rsidR="004E3D17" w:rsidRDefault="004E3D17" w:rsidP="004E3D17">
                  <w:r>
                    <w:t>8.93</w:t>
                  </w:r>
                </w:p>
              </w:tc>
              <w:tc>
                <w:tcPr>
                  <w:tcW w:w="1260" w:type="dxa"/>
                </w:tcPr>
                <w:p w:rsidR="004E3D17" w:rsidRDefault="004E3D17" w:rsidP="004E3D17">
                  <w:r>
                    <w:t>2020</w:t>
                  </w:r>
                </w:p>
              </w:tc>
            </w:tr>
            <w:tr w:rsidR="004E3D17" w:rsidTr="004E1848">
              <w:tc>
                <w:tcPr>
                  <w:tcW w:w="1045" w:type="dxa"/>
                </w:tcPr>
                <w:p w:rsidR="004E3D17" w:rsidRDefault="004E3D17" w:rsidP="004E3D17">
                  <w:r>
                    <w:t>HSC</w:t>
                  </w:r>
                </w:p>
              </w:tc>
              <w:tc>
                <w:tcPr>
                  <w:tcW w:w="1890" w:type="dxa"/>
                </w:tcPr>
                <w:p w:rsidR="004E3D17" w:rsidRDefault="004E3D17" w:rsidP="004E3D17">
                  <w:r>
                    <w:t xml:space="preserve">Bio </w:t>
                  </w:r>
                  <w:r w:rsidR="005A38EF">
                    <w:t>–</w:t>
                  </w:r>
                  <w:r>
                    <w:t xml:space="preserve"> </w:t>
                  </w:r>
                  <w:proofErr w:type="spellStart"/>
                  <w:r>
                    <w:t>maths</w:t>
                  </w:r>
                  <w:proofErr w:type="spellEnd"/>
                </w:p>
              </w:tc>
              <w:tc>
                <w:tcPr>
                  <w:tcW w:w="1620" w:type="dxa"/>
                </w:tcPr>
                <w:p w:rsidR="004E3D17" w:rsidRDefault="004E3D17" w:rsidP="004E3D17">
                  <w:pPr>
                    <w:spacing w:after="0"/>
                  </w:pPr>
                  <w:proofErr w:type="spellStart"/>
                  <w:r>
                    <w:t>LittleJacky</w:t>
                  </w:r>
                  <w:proofErr w:type="spellEnd"/>
                  <w:r>
                    <w:t>,</w:t>
                  </w:r>
                </w:p>
                <w:p w:rsidR="004E3D17" w:rsidRDefault="004E3D17" w:rsidP="004E3D17">
                  <w:pPr>
                    <w:spacing w:after="0"/>
                  </w:pPr>
                  <w:r>
                    <w:t>Matric. Hr. Sec. School.</w:t>
                  </w:r>
                </w:p>
              </w:tc>
              <w:tc>
                <w:tcPr>
                  <w:tcW w:w="720" w:type="dxa"/>
                </w:tcPr>
                <w:p w:rsidR="004E3D17" w:rsidRDefault="004E3D17" w:rsidP="004E3D17">
                  <w:r>
                    <w:t>88.8</w:t>
                  </w:r>
                </w:p>
              </w:tc>
              <w:tc>
                <w:tcPr>
                  <w:tcW w:w="1260" w:type="dxa"/>
                </w:tcPr>
                <w:p w:rsidR="004E3D17" w:rsidRDefault="004E3D17" w:rsidP="004E3D17">
                  <w:r>
                    <w:t>2016</w:t>
                  </w:r>
                </w:p>
              </w:tc>
            </w:tr>
            <w:tr w:rsidR="004E3D17" w:rsidTr="004E1848">
              <w:tc>
                <w:tcPr>
                  <w:tcW w:w="1045" w:type="dxa"/>
                </w:tcPr>
                <w:p w:rsidR="004E3D17" w:rsidRDefault="004E3D17" w:rsidP="004E3D17">
                  <w:r>
                    <w:t>SSLC</w:t>
                  </w:r>
                </w:p>
              </w:tc>
              <w:tc>
                <w:tcPr>
                  <w:tcW w:w="1890" w:type="dxa"/>
                </w:tcPr>
                <w:p w:rsidR="004E3D17" w:rsidRDefault="004E3D17" w:rsidP="004E3D17">
                  <w:r>
                    <w:t>State Board</w:t>
                  </w:r>
                </w:p>
              </w:tc>
              <w:tc>
                <w:tcPr>
                  <w:tcW w:w="1620" w:type="dxa"/>
                </w:tcPr>
                <w:p w:rsidR="004E3D17" w:rsidRDefault="004E3D17" w:rsidP="004E3D17">
                  <w:pPr>
                    <w:spacing w:after="0"/>
                  </w:pPr>
                  <w:proofErr w:type="spellStart"/>
                  <w:r>
                    <w:t>LittleJacky</w:t>
                  </w:r>
                  <w:proofErr w:type="spellEnd"/>
                  <w:r>
                    <w:t>,</w:t>
                  </w:r>
                </w:p>
                <w:p w:rsidR="004E3D17" w:rsidRDefault="004E3D17" w:rsidP="004E3D17">
                  <w:pPr>
                    <w:spacing w:after="0"/>
                  </w:pPr>
                  <w:r>
                    <w:t>Matric. Hr. Sec. School.</w:t>
                  </w:r>
                </w:p>
              </w:tc>
              <w:tc>
                <w:tcPr>
                  <w:tcW w:w="720" w:type="dxa"/>
                </w:tcPr>
                <w:p w:rsidR="004E3D17" w:rsidRDefault="004E3D17" w:rsidP="004E3D17">
                  <w:r>
                    <w:t>98.2</w:t>
                  </w:r>
                </w:p>
              </w:tc>
              <w:tc>
                <w:tcPr>
                  <w:tcW w:w="1260" w:type="dxa"/>
                </w:tcPr>
                <w:p w:rsidR="004E3D17" w:rsidRDefault="004E3D17" w:rsidP="004E3D17">
                  <w:r>
                    <w:t>2014</w:t>
                  </w:r>
                </w:p>
              </w:tc>
            </w:tr>
          </w:tbl>
          <w:p w:rsidR="004E3D17" w:rsidRDefault="004E3D17" w:rsidP="004E3D17"/>
          <w:p w:rsidR="004E3D17" w:rsidRDefault="004E3D17" w:rsidP="001504DE">
            <w:pPr>
              <w:pStyle w:val="Heading2"/>
            </w:pPr>
            <w:r>
              <w:t>Area of Interest:</w:t>
            </w:r>
          </w:p>
          <w:p w:rsidR="004E3D17" w:rsidRDefault="004E3D17" w:rsidP="004E3D17">
            <w:pPr>
              <w:pStyle w:val="ListParagraph"/>
              <w:numPr>
                <w:ilvl w:val="0"/>
                <w:numId w:val="2"/>
              </w:numPr>
            </w:pPr>
            <w:r>
              <w:t>IOT</w:t>
            </w:r>
          </w:p>
          <w:p w:rsidR="004E3D17" w:rsidRDefault="004E3D17" w:rsidP="004E3D17">
            <w:pPr>
              <w:pStyle w:val="ListParagraph"/>
              <w:numPr>
                <w:ilvl w:val="0"/>
                <w:numId w:val="2"/>
              </w:numPr>
            </w:pPr>
            <w:r>
              <w:t>Web development.</w:t>
            </w:r>
          </w:p>
          <w:p w:rsidR="001504DE" w:rsidRDefault="001504DE" w:rsidP="001504DE">
            <w:pPr>
              <w:pStyle w:val="Heading2"/>
            </w:pPr>
            <w:r>
              <w:t>Projects:</w:t>
            </w:r>
          </w:p>
          <w:p w:rsidR="004E3D17" w:rsidRDefault="001504DE" w:rsidP="004E3D17">
            <w:r w:rsidRPr="001125CD">
              <w:rPr>
                <w:b/>
              </w:rPr>
              <w:t>Title:</w:t>
            </w:r>
            <w:r>
              <w:t xml:space="preserve"> Security alert system using Raspberry pi</w:t>
            </w:r>
          </w:p>
          <w:p w:rsidR="001125CD" w:rsidRDefault="001125CD" w:rsidP="001125CD">
            <w:pPr>
              <w:pStyle w:val="Heading2"/>
            </w:pPr>
            <w:r>
              <w:t>CO-curricular activities</w:t>
            </w:r>
          </w:p>
          <w:p w:rsidR="001125CD" w:rsidRDefault="001125CD" w:rsidP="0022681A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Completed 6 weeks </w:t>
            </w:r>
            <w:r w:rsidRPr="001125CD">
              <w:rPr>
                <w:b/>
              </w:rPr>
              <w:t>Vedic engineering</w:t>
            </w:r>
            <w:r>
              <w:t xml:space="preserve"> course in </w:t>
            </w:r>
            <w:proofErr w:type="spellStart"/>
            <w:r>
              <w:t>Sathyabama</w:t>
            </w:r>
            <w:proofErr w:type="spellEnd"/>
            <w:r>
              <w:t xml:space="preserve"> Institute of science and technology, Chennai.</w:t>
            </w:r>
          </w:p>
          <w:p w:rsidR="001125CD" w:rsidRDefault="001125CD" w:rsidP="0022681A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Done Internship in </w:t>
            </w:r>
            <w:proofErr w:type="spellStart"/>
            <w:r>
              <w:t>Altsense</w:t>
            </w:r>
            <w:proofErr w:type="spellEnd"/>
            <w:r>
              <w:t xml:space="preserve"> company on </w:t>
            </w:r>
            <w:r w:rsidRPr="001125CD">
              <w:rPr>
                <w:b/>
              </w:rPr>
              <w:t>Internet of Things using Raspberry pi and Arduino</w:t>
            </w:r>
            <w:r>
              <w:t>.</w:t>
            </w:r>
          </w:p>
          <w:p w:rsidR="001125CD" w:rsidRDefault="001125CD" w:rsidP="0022681A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Underwent an </w:t>
            </w:r>
            <w:r w:rsidRPr="001125CD">
              <w:rPr>
                <w:b/>
              </w:rPr>
              <w:t>In-plant training</w:t>
            </w:r>
            <w:r>
              <w:t xml:space="preserve"> in Cloud computing in </w:t>
            </w:r>
            <w:proofErr w:type="spellStart"/>
            <w:r>
              <w:t>Codebind</w:t>
            </w:r>
            <w:proofErr w:type="spellEnd"/>
            <w:r>
              <w:t xml:space="preserve"> technologies private limited, Chennai.</w:t>
            </w:r>
          </w:p>
          <w:p w:rsidR="0022681A" w:rsidRDefault="0022681A" w:rsidP="001125CD">
            <w:pPr>
              <w:pStyle w:val="Heading2"/>
            </w:pPr>
          </w:p>
          <w:p w:rsidR="001125CD" w:rsidRDefault="001125CD" w:rsidP="001125CD">
            <w:pPr>
              <w:pStyle w:val="Heading2"/>
            </w:pPr>
            <w:r>
              <w:t>extra-curricular activities</w:t>
            </w:r>
          </w:p>
          <w:p w:rsidR="001504DE" w:rsidRDefault="001125CD" w:rsidP="0022681A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Department coordinator of CDC club of IT department, </w:t>
            </w:r>
            <w:proofErr w:type="spellStart"/>
            <w:r>
              <w:t>Sathyabama</w:t>
            </w:r>
            <w:proofErr w:type="spellEnd"/>
            <w:r>
              <w:t xml:space="preserve"> Institute of science and technology.</w:t>
            </w:r>
          </w:p>
          <w:p w:rsidR="001125CD" w:rsidRDefault="0022681A" w:rsidP="0022681A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lastRenderedPageBreak/>
              <w:t>Doing volunteering works in That’s My Child Foundation.</w:t>
            </w:r>
          </w:p>
          <w:p w:rsidR="0022681A" w:rsidRDefault="0022681A" w:rsidP="0022681A">
            <w:pPr>
              <w:pStyle w:val="ListParagraph"/>
              <w:jc w:val="both"/>
            </w:pPr>
          </w:p>
          <w:p w:rsidR="004E3D17" w:rsidRDefault="0022681A" w:rsidP="0022681A">
            <w:pPr>
              <w:pStyle w:val="Heading2"/>
            </w:pPr>
            <w:r>
              <w:t>Declaration</w:t>
            </w:r>
          </w:p>
          <w:p w:rsidR="0022681A" w:rsidRDefault="0022681A" w:rsidP="0022681A">
            <w:r>
              <w:t>Hereby I declare that the above given details are true to the best of my knowledge.</w:t>
            </w:r>
          </w:p>
          <w:p w:rsidR="0022681A" w:rsidRDefault="0022681A" w:rsidP="0022681A"/>
          <w:p w:rsidR="0022681A" w:rsidRDefault="0022681A" w:rsidP="0022681A">
            <w:r>
              <w:t>Place: Chennai</w:t>
            </w:r>
          </w:p>
          <w:p w:rsidR="0022681A" w:rsidRDefault="0022681A" w:rsidP="0022681A">
            <w:r>
              <w:t>Date:</w:t>
            </w:r>
          </w:p>
          <w:p w:rsidR="0022681A" w:rsidRDefault="0022681A" w:rsidP="0022681A"/>
          <w:p w:rsidR="0022681A" w:rsidRDefault="0022681A" w:rsidP="0022681A"/>
          <w:p w:rsidR="0022681A" w:rsidRPr="0022681A" w:rsidRDefault="0022681A" w:rsidP="0022681A">
            <w:pPr>
              <w:jc w:val="right"/>
            </w:pPr>
            <w:r>
              <w:t>(J. Vishalini)</w:t>
            </w:r>
          </w:p>
        </w:tc>
      </w:tr>
    </w:tbl>
    <w:p w:rsidR="0043117B" w:rsidRPr="00846D4F" w:rsidRDefault="00C64D4E" w:rsidP="00846D4F">
      <w:pPr>
        <w:tabs>
          <w:tab w:val="left" w:pos="990"/>
        </w:tabs>
        <w:spacing w:after="0"/>
        <w:rPr>
          <w:sz w:val="8"/>
        </w:rPr>
      </w:pPr>
      <w:bookmarkStart w:id="0" w:name="_GoBack"/>
      <w:bookmarkEnd w:id="0"/>
    </w:p>
    <w:sectPr w:rsidR="0043117B" w:rsidRPr="00846D4F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D4E" w:rsidRDefault="00C64D4E" w:rsidP="000C45FF">
      <w:r>
        <w:separator/>
      </w:r>
    </w:p>
  </w:endnote>
  <w:endnote w:type="continuationSeparator" w:id="0">
    <w:p w:rsidR="00C64D4E" w:rsidRDefault="00C64D4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D4E" w:rsidRDefault="00C64D4E" w:rsidP="000C45FF">
      <w:r>
        <w:separator/>
      </w:r>
    </w:p>
  </w:footnote>
  <w:footnote w:type="continuationSeparator" w:id="0">
    <w:p w:rsidR="00C64D4E" w:rsidRDefault="00C64D4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39402EC1" wp14:editId="16F3072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B333C"/>
    <w:multiLevelType w:val="hybridMultilevel"/>
    <w:tmpl w:val="8D56B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420067"/>
    <w:multiLevelType w:val="hybridMultilevel"/>
    <w:tmpl w:val="BCA8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E78FD"/>
    <w:multiLevelType w:val="hybridMultilevel"/>
    <w:tmpl w:val="CB202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A1933"/>
    <w:multiLevelType w:val="hybridMultilevel"/>
    <w:tmpl w:val="DC7AF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33487"/>
    <w:multiLevelType w:val="hybridMultilevel"/>
    <w:tmpl w:val="C7CC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83071"/>
    <w:multiLevelType w:val="hybridMultilevel"/>
    <w:tmpl w:val="3B4E81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BFF"/>
    <w:rsid w:val="00036450"/>
    <w:rsid w:val="00061C84"/>
    <w:rsid w:val="000629D5"/>
    <w:rsid w:val="00076632"/>
    <w:rsid w:val="000C45FF"/>
    <w:rsid w:val="000E3FD1"/>
    <w:rsid w:val="000F46E6"/>
    <w:rsid w:val="001125CD"/>
    <w:rsid w:val="00133F2F"/>
    <w:rsid w:val="001504DE"/>
    <w:rsid w:val="001626A9"/>
    <w:rsid w:val="00180329"/>
    <w:rsid w:val="0019001F"/>
    <w:rsid w:val="001A74A5"/>
    <w:rsid w:val="001B2ABD"/>
    <w:rsid w:val="001D2335"/>
    <w:rsid w:val="001E1759"/>
    <w:rsid w:val="001F1ECC"/>
    <w:rsid w:val="0022681A"/>
    <w:rsid w:val="002400EB"/>
    <w:rsid w:val="00244620"/>
    <w:rsid w:val="00256CF7"/>
    <w:rsid w:val="0030481B"/>
    <w:rsid w:val="004071FC"/>
    <w:rsid w:val="00445947"/>
    <w:rsid w:val="004813B3"/>
    <w:rsid w:val="00496591"/>
    <w:rsid w:val="004C63E4"/>
    <w:rsid w:val="004D3011"/>
    <w:rsid w:val="004E1848"/>
    <w:rsid w:val="004E3D17"/>
    <w:rsid w:val="00511BB6"/>
    <w:rsid w:val="005645EE"/>
    <w:rsid w:val="005A38EF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867A0"/>
    <w:rsid w:val="007927F5"/>
    <w:rsid w:val="00802CA0"/>
    <w:rsid w:val="00846D4F"/>
    <w:rsid w:val="008C1736"/>
    <w:rsid w:val="008D3BFF"/>
    <w:rsid w:val="00922D5C"/>
    <w:rsid w:val="009E7C63"/>
    <w:rsid w:val="00A10A67"/>
    <w:rsid w:val="00A2118D"/>
    <w:rsid w:val="00AD76E2"/>
    <w:rsid w:val="00B20152"/>
    <w:rsid w:val="00B62325"/>
    <w:rsid w:val="00B70850"/>
    <w:rsid w:val="00C066B6"/>
    <w:rsid w:val="00C37BA1"/>
    <w:rsid w:val="00C4674C"/>
    <w:rsid w:val="00C506CF"/>
    <w:rsid w:val="00C64D4E"/>
    <w:rsid w:val="00C72BED"/>
    <w:rsid w:val="00C9578B"/>
    <w:rsid w:val="00CA562E"/>
    <w:rsid w:val="00CB2D30"/>
    <w:rsid w:val="00D2522B"/>
    <w:rsid w:val="00D82F2F"/>
    <w:rsid w:val="00DA694B"/>
    <w:rsid w:val="00DD172A"/>
    <w:rsid w:val="00E25A26"/>
    <w:rsid w:val="00E55D74"/>
    <w:rsid w:val="00E866EC"/>
    <w:rsid w:val="00E93B74"/>
    <w:rsid w:val="00EB3A62"/>
    <w:rsid w:val="00F60274"/>
    <w:rsid w:val="00F77FB9"/>
    <w:rsid w:val="00FB068F"/>
    <w:rsid w:val="00FF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9F26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paragraph" w:styleId="ListParagraph">
    <w:name w:val="List Paragraph"/>
    <w:basedOn w:val="Normal"/>
    <w:uiPriority w:val="34"/>
    <w:semiHidden/>
    <w:qFormat/>
    <w:rsid w:val="004E1848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4E3D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Vishalij99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VShalini1219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j3\AppData\Roaming\Microsoft\Templates\Blue%20grey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5D57A775044E0AB90D97172E473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20EFA-3295-49CF-B823-26F14D4DFEE3}"/>
      </w:docPartPr>
      <w:docPartBody>
        <w:p w:rsidR="002A0111" w:rsidRDefault="000B200A" w:rsidP="000B200A">
          <w:pPr>
            <w:pStyle w:val="DE5D57A775044E0AB90D97172E473208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509765E2C6C1421E99C3059A8CA0D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109D9-79E9-47A6-85FA-3F2922248375}"/>
      </w:docPartPr>
      <w:docPartBody>
        <w:p w:rsidR="002A0111" w:rsidRDefault="000B200A" w:rsidP="000B200A">
          <w:pPr>
            <w:pStyle w:val="509765E2C6C1421E99C3059A8CA0DE50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00A"/>
    <w:rsid w:val="000B200A"/>
    <w:rsid w:val="002A0111"/>
    <w:rsid w:val="007D0790"/>
    <w:rsid w:val="00C80BAB"/>
    <w:rsid w:val="00CC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B200A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0BC4ED49A54D28A30296A69E17A51B">
    <w:name w:val="EE0BC4ED49A54D28A30296A69E17A51B"/>
  </w:style>
  <w:style w:type="paragraph" w:customStyle="1" w:styleId="977B632836B04033B58C1C182F295C15">
    <w:name w:val="977B632836B04033B58C1C182F295C15"/>
  </w:style>
  <w:style w:type="paragraph" w:customStyle="1" w:styleId="7AD5AFC0BDAA49DBBFBC6A8A1CAEB3A8">
    <w:name w:val="7AD5AFC0BDAA49DBBFBC6A8A1CAEB3A8"/>
  </w:style>
  <w:style w:type="paragraph" w:customStyle="1" w:styleId="7CAF119E849A452D9B2ED06DD727BC2D">
    <w:name w:val="7CAF119E849A452D9B2ED06DD727BC2D"/>
  </w:style>
  <w:style w:type="paragraph" w:customStyle="1" w:styleId="F71E0F0A0E504C32B81195607BCCA12F">
    <w:name w:val="F71E0F0A0E504C32B81195607BCCA12F"/>
  </w:style>
  <w:style w:type="paragraph" w:customStyle="1" w:styleId="47C88579BD844885B6AB5A333EBDE7EA">
    <w:name w:val="47C88579BD844885B6AB5A333EBDE7EA"/>
  </w:style>
  <w:style w:type="paragraph" w:customStyle="1" w:styleId="F28B3B4750A5428BA7A28C6EEAF5D0A4">
    <w:name w:val="F28B3B4750A5428BA7A28C6EEAF5D0A4"/>
  </w:style>
  <w:style w:type="paragraph" w:customStyle="1" w:styleId="D672431DAAC243C9AC51B9D8361BA28B">
    <w:name w:val="D672431DAAC243C9AC51B9D8361BA28B"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</w:rPr>
  </w:style>
  <w:style w:type="paragraph" w:customStyle="1" w:styleId="A0A90DE8B4274004A552BCF40A6C89A4">
    <w:name w:val="A0A90DE8B4274004A552BCF40A6C89A4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8F73F14681ED459B84AD895F58FB6FBF">
    <w:name w:val="8F73F14681ED459B84AD895F58FB6FBF"/>
  </w:style>
  <w:style w:type="paragraph" w:customStyle="1" w:styleId="AF32411890A34B479F933C27470467CF">
    <w:name w:val="AF32411890A34B479F933C27470467CF"/>
  </w:style>
  <w:style w:type="paragraph" w:customStyle="1" w:styleId="5B2AD904EBFF4FE5A95F24CE8A1E8035">
    <w:name w:val="5B2AD904EBFF4FE5A95F24CE8A1E8035"/>
  </w:style>
  <w:style w:type="paragraph" w:customStyle="1" w:styleId="5CE789254BEA4D0195B2AE86280BBA4D">
    <w:name w:val="5CE789254BEA4D0195B2AE86280BBA4D"/>
  </w:style>
  <w:style w:type="paragraph" w:customStyle="1" w:styleId="31D5B45EB1604940834F457B9D854E83">
    <w:name w:val="31D5B45EB1604940834F457B9D854E83"/>
  </w:style>
  <w:style w:type="character" w:customStyle="1" w:styleId="Heading2Char">
    <w:name w:val="Heading 2 Char"/>
    <w:basedOn w:val="DefaultParagraphFont"/>
    <w:link w:val="Heading2"/>
    <w:uiPriority w:val="9"/>
    <w:rsid w:val="000B200A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E8BADE8BE1CE4D34ACBC9240A1DE48D4">
    <w:name w:val="E8BADE8BE1CE4D34ACBC9240A1DE48D4"/>
  </w:style>
  <w:style w:type="paragraph" w:customStyle="1" w:styleId="9112171B618741B48D0DC6C8AF89887F">
    <w:name w:val="9112171B618741B48D0DC6C8AF89887F"/>
  </w:style>
  <w:style w:type="paragraph" w:customStyle="1" w:styleId="82D92CC6BBF84D48A950555EB246DFFF">
    <w:name w:val="82D92CC6BBF84D48A950555EB246DFFF"/>
  </w:style>
  <w:style w:type="paragraph" w:customStyle="1" w:styleId="C4F243FDDCE04080A4EE931C82BA6B07">
    <w:name w:val="C4F243FDDCE04080A4EE931C82BA6B07"/>
  </w:style>
  <w:style w:type="paragraph" w:customStyle="1" w:styleId="2D4B7A5A1A6D4A57A7A3438A227549BA">
    <w:name w:val="2D4B7A5A1A6D4A57A7A3438A227549BA"/>
  </w:style>
  <w:style w:type="paragraph" w:customStyle="1" w:styleId="923F38877DDA4ECAB75C010935E64695">
    <w:name w:val="923F38877DDA4ECAB75C010935E64695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C28C6476E9364473B4E955BA0DB7A85E">
    <w:name w:val="C28C6476E9364473B4E955BA0DB7A85E"/>
  </w:style>
  <w:style w:type="paragraph" w:customStyle="1" w:styleId="37BBCA6C003D410C85BD5DF7FCAC4AFC">
    <w:name w:val="37BBCA6C003D410C85BD5DF7FCAC4AFC"/>
    <w:rsid w:val="000B200A"/>
  </w:style>
  <w:style w:type="paragraph" w:customStyle="1" w:styleId="002E261E8F544FD4B71558C578A08957">
    <w:name w:val="002E261E8F544FD4B71558C578A08957"/>
    <w:rsid w:val="000B200A"/>
  </w:style>
  <w:style w:type="paragraph" w:customStyle="1" w:styleId="DE5D57A775044E0AB90D97172E473208">
    <w:name w:val="DE5D57A775044E0AB90D97172E473208"/>
    <w:rsid w:val="000B200A"/>
  </w:style>
  <w:style w:type="paragraph" w:customStyle="1" w:styleId="509765E2C6C1421E99C3059A8CA0DE50">
    <w:name w:val="509765E2C6C1421E99C3059A8CA0DE50"/>
    <w:rsid w:val="000B20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</Template>
  <TotalTime>0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2019-05-26T13:41:00Z</dcterms:created>
  <dcterms:modified xsi:type="dcterms:W3CDTF">2019-06-12T00:44:00Z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